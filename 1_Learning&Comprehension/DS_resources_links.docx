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E0A4E" w14:textId="7775B748" w:rsidR="00D80ED9" w:rsidRPr="00915E25" w:rsidRDefault="00540AF0" w:rsidP="00B467E4">
      <w:pPr>
        <w:pStyle w:val="IntenseQuote"/>
        <w:rPr>
          <w:sz w:val="74"/>
          <w:szCs w:val="74"/>
        </w:rPr>
      </w:pPr>
      <w:r w:rsidRPr="00915E25">
        <w:rPr>
          <w:sz w:val="74"/>
          <w:szCs w:val="74"/>
        </w:rPr>
        <w:t>Data Science Useful Links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497183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E17FAB3" w14:textId="0B458118" w:rsidR="002A2A27" w:rsidRPr="002A2A27" w:rsidRDefault="002A2A27" w:rsidP="002A2A27">
          <w:pPr>
            <w:pStyle w:val="TOCHeading"/>
            <w:spacing w:after="400"/>
            <w:rPr>
              <w:sz w:val="36"/>
              <w:szCs w:val="36"/>
            </w:rPr>
          </w:pPr>
          <w:r w:rsidRPr="002A2A27">
            <w:rPr>
              <w:sz w:val="36"/>
              <w:szCs w:val="36"/>
            </w:rPr>
            <w:t>Table of Contents</w:t>
          </w:r>
        </w:p>
        <w:p w14:paraId="6B3DEA7E" w14:textId="2C18B8CD" w:rsidR="00494416" w:rsidRDefault="002A2A27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879445" w:history="1">
            <w:r w:rsidR="00494416" w:rsidRPr="009F24B9">
              <w:rPr>
                <w:rStyle w:val="Hyperlink"/>
                <w:noProof/>
              </w:rPr>
              <w:t>Python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4159D0CB" w14:textId="72443AFC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6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Learn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2DABE0AD" w14:textId="77611623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7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Design Aphorisms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35D71A06" w14:textId="71C96EC9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8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Coding Conventions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80E3578" w14:textId="6526B71F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49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OOP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_Toc145879449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425F589" w14:textId="25C2A992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0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Regular Expressions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F498AC4" w14:textId="1D3250F5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1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Projects &amp; Exercises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_Toc145879451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35D8719" w14:textId="1CCF4E86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2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Code Visualization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_Toc145879452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2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614BAB2" w14:textId="4E75FD8E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3" w:history="1">
            <w:r w:rsidR="00494416" w:rsidRPr="009F24B9">
              <w:rPr>
                <w:rStyle w:val="Hyperlink"/>
                <w:noProof/>
              </w:rPr>
              <w:t>Machine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_Toc145879453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444B3F2B" w14:textId="7EC0B0B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4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Learning Basics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_Toc145879454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5C31BCE" w14:textId="53F3B8C5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5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EDA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90E76BD" w14:textId="1B722949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6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Algorithms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3AEE26BF" w14:textId="5F60E5C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7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Metrics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51516A" w14:textId="4B3DE630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8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Projects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13AD3C28" w14:textId="0BFCA0EB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59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Feature Engineering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_Toc145879459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7E98C8A" w14:textId="09FC82B4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0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Interpreting ML models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5C18B4F" w14:textId="44033853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1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Papers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_Toc145879461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D0A353B" w14:textId="1691E3F4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2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Practice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_Toc145879462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3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0BA908FB" w14:textId="0FE7FBBE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3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Ops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_Toc145879463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ECA31EA" w14:textId="65BA1656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4" w:history="1">
            <w:r w:rsidR="00494416" w:rsidRPr="009F24B9">
              <w:rPr>
                <w:rStyle w:val="Hyperlink"/>
                <w:noProof/>
              </w:rPr>
              <w:t>Deep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_Toc145879464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E9C8B4" w14:textId="4BCA3E17" w:rsidR="00494416" w:rsidRDefault="00000000">
          <w:pPr>
            <w:pStyle w:val="TOC3"/>
            <w:tabs>
              <w:tab w:val="right" w:leader="dot" w:pos="9737"/>
            </w:tabs>
            <w:rPr>
              <w:rFonts w:eastAsiaTheme="minorEastAsia" w:cstheme="minorBidi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5" w:history="1">
            <w:r w:rsidR="00494416" w:rsidRPr="009F24B9">
              <w:rPr>
                <w:rStyle w:val="Hyperlink"/>
                <w:rFonts w:ascii="Calibri" w:hAnsi="Calibri" w:cs="Calibri"/>
                <w:noProof/>
              </w:rPr>
              <w:t>Visualize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_Toc145879465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CC59467" w14:textId="13E2BC95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6" w:history="1">
            <w:r w:rsidR="00494416" w:rsidRPr="009F24B9">
              <w:rPr>
                <w:rStyle w:val="Hyperlink"/>
                <w:noProof/>
              </w:rPr>
              <w:t>NLP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_Toc145879466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72DB2CA6" w14:textId="01738B9D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7" w:history="1">
            <w:r w:rsidR="00494416" w:rsidRPr="009F24B9">
              <w:rPr>
                <w:rStyle w:val="Hyperlink"/>
                <w:noProof/>
              </w:rPr>
              <w:t>Git &amp; GitHub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_Toc145879467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5D4CD876" w14:textId="31A6132F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8" w:history="1">
            <w:r w:rsidR="00494416" w:rsidRPr="009F24B9">
              <w:rPr>
                <w:rStyle w:val="Hyperlink"/>
                <w:noProof/>
              </w:rPr>
              <w:t>Report Writing &amp; Documentation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_Toc145879468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4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6818FFF4" w14:textId="6F79EE41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69" w:history="1">
            <w:r w:rsidR="00494416" w:rsidRPr="009F24B9">
              <w:rPr>
                <w:rStyle w:val="Hyperlink"/>
                <w:noProof/>
              </w:rPr>
              <w:t>Code Review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_Toc145879469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5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222032B9" w14:textId="01310334" w:rsidR="00494416" w:rsidRDefault="00000000">
          <w:pPr>
            <w:pStyle w:val="TOC2"/>
            <w:tabs>
              <w:tab w:val="right" w:leader="dot" w:pos="9737"/>
            </w:tabs>
            <w:rPr>
              <w:rFonts w:eastAsiaTheme="minorEastAsia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45879470" w:history="1">
            <w:r w:rsidR="00494416" w:rsidRPr="009F24B9">
              <w:rPr>
                <w:rStyle w:val="Hyperlink"/>
                <w:noProof/>
              </w:rPr>
              <w:t>Courses &amp; Other learning</w:t>
            </w:r>
            <w:r w:rsidR="00494416">
              <w:rPr>
                <w:noProof/>
                <w:webHidden/>
              </w:rPr>
              <w:tab/>
            </w:r>
            <w:r w:rsidR="00494416">
              <w:rPr>
                <w:noProof/>
                <w:webHidden/>
              </w:rPr>
              <w:fldChar w:fldCharType="begin"/>
            </w:r>
            <w:r w:rsidR="00494416">
              <w:rPr>
                <w:noProof/>
                <w:webHidden/>
              </w:rPr>
              <w:instrText xml:space="preserve"> PAGEREF _Toc145879470 \h </w:instrText>
            </w:r>
            <w:r w:rsidR="00494416">
              <w:rPr>
                <w:noProof/>
                <w:webHidden/>
              </w:rPr>
            </w:r>
            <w:r w:rsidR="00494416">
              <w:rPr>
                <w:noProof/>
                <w:webHidden/>
              </w:rPr>
              <w:fldChar w:fldCharType="separate"/>
            </w:r>
            <w:r w:rsidR="00494416">
              <w:rPr>
                <w:noProof/>
                <w:webHidden/>
              </w:rPr>
              <w:t>5</w:t>
            </w:r>
            <w:r w:rsidR="00494416">
              <w:rPr>
                <w:noProof/>
                <w:webHidden/>
              </w:rPr>
              <w:fldChar w:fldCharType="end"/>
            </w:r>
          </w:hyperlink>
        </w:p>
        <w:p w14:paraId="04B6CD92" w14:textId="48469915" w:rsidR="006821CE" w:rsidRPr="008E0BB6" w:rsidRDefault="002A2A27" w:rsidP="008E0BB6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C23F2F" w14:textId="77777777" w:rsidR="008E0BB6" w:rsidRDefault="008E0BB6" w:rsidP="00092794">
      <w:pPr>
        <w:pStyle w:val="Heading2"/>
        <w:spacing w:after="138"/>
      </w:pPr>
    </w:p>
    <w:p w14:paraId="59D5464D" w14:textId="4A98109D" w:rsidR="00524387" w:rsidRDefault="00540AF0" w:rsidP="00092794">
      <w:pPr>
        <w:pStyle w:val="Heading2"/>
        <w:spacing w:after="138"/>
      </w:pPr>
      <w:bookmarkStart w:id="0" w:name="_Toc145879445"/>
      <w:r>
        <w:t>Python</w:t>
      </w:r>
      <w:bookmarkEnd w:id="0"/>
    </w:p>
    <w:p w14:paraId="455FB809" w14:textId="6BFC1898" w:rsidR="00C25FC7" w:rsidRDefault="00C25FC7" w:rsidP="00C25FC7"/>
    <w:p w14:paraId="41487AA0" w14:textId="3A852CD4" w:rsidR="00C25FC7" w:rsidRDefault="00623244" w:rsidP="00C25FC7">
      <w:pPr>
        <w:pStyle w:val="Heading3"/>
        <w:spacing w:after="138"/>
      </w:pPr>
      <w:bookmarkStart w:id="1" w:name="_Toc145879446"/>
      <w:r>
        <w:rPr>
          <w:rFonts w:ascii="Calibri" w:hAnsi="Calibri" w:cs="Calibri"/>
          <w:sz w:val="28"/>
          <w:szCs w:val="28"/>
        </w:rPr>
        <w:t>Learn</w:t>
      </w:r>
      <w:bookmarkEnd w:id="1"/>
    </w:p>
    <w:p w14:paraId="349FC529" w14:textId="1CD846A0" w:rsidR="007412FA" w:rsidRDefault="00626985" w:rsidP="007412FA">
      <w:pPr>
        <w:ind w:firstLine="720"/>
      </w:pPr>
      <w:r>
        <w:t>Basics:</w:t>
      </w:r>
    </w:p>
    <w:p w14:paraId="54F29D03" w14:textId="0372334D" w:rsidR="00540AF0" w:rsidRDefault="00000000" w:rsidP="007412FA">
      <w:pPr>
        <w:ind w:left="720" w:firstLine="720"/>
        <w:rPr>
          <w:rStyle w:val="Hyperlink"/>
        </w:rPr>
      </w:pPr>
      <w:hyperlink r:id="rId8" w:history="1">
        <w:r w:rsidR="00626985" w:rsidRPr="00CB76EE">
          <w:rPr>
            <w:rStyle w:val="Hyperlink"/>
          </w:rPr>
          <w:t>https://www.pythonlikeyoumeanit.com/intro.html</w:t>
        </w:r>
      </w:hyperlink>
    </w:p>
    <w:p w14:paraId="34A6E72F" w14:textId="29A19AC8" w:rsidR="007412FA" w:rsidRDefault="007412FA" w:rsidP="007412FA">
      <w:pPr>
        <w:ind w:left="720" w:firstLine="720"/>
        <w:rPr>
          <w:rStyle w:val="Hyperlink"/>
        </w:rPr>
      </w:pPr>
      <w:r w:rsidRPr="007412FA">
        <w:rPr>
          <w:rStyle w:val="Hyperlink"/>
        </w:rPr>
        <w:t>https://ehmatthes.github.io/pcc/solutions/README.html</w:t>
      </w:r>
    </w:p>
    <w:p w14:paraId="764561BC" w14:textId="77777777" w:rsidR="007412FA" w:rsidRDefault="00626985" w:rsidP="00626985">
      <w:pPr>
        <w:ind w:firstLine="720"/>
      </w:pPr>
      <w:r>
        <w:t>Generators:</w:t>
      </w:r>
    </w:p>
    <w:p w14:paraId="029A266F" w14:textId="301A268B" w:rsidR="00626985" w:rsidRDefault="00626985" w:rsidP="007412FA">
      <w:pPr>
        <w:ind w:left="720" w:firstLine="720"/>
      </w:pPr>
      <w:r>
        <w:t xml:space="preserve"> </w:t>
      </w:r>
      <w:hyperlink r:id="rId9" w:history="1">
        <w:r w:rsidRPr="00CB76EE">
          <w:rPr>
            <w:rStyle w:val="Hyperlink"/>
          </w:rPr>
          <w:t>https://inmachineswetrust.com/posts/understanding-generators/</w:t>
        </w:r>
      </w:hyperlink>
    </w:p>
    <w:p w14:paraId="5C5FD55F" w14:textId="0E5695F5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" w:name="_Toc145879447"/>
      <w:r w:rsidRPr="00540AF0">
        <w:rPr>
          <w:rFonts w:ascii="Calibri" w:hAnsi="Calibri" w:cs="Calibri"/>
          <w:sz w:val="28"/>
          <w:szCs w:val="28"/>
        </w:rPr>
        <w:t>Design Aphorisms</w:t>
      </w:r>
      <w:bookmarkEnd w:id="2"/>
    </w:p>
    <w:p w14:paraId="2AC38C88" w14:textId="46F5A9EB" w:rsidR="00092794" w:rsidRDefault="00092794" w:rsidP="00092794">
      <w:pPr>
        <w:spacing w:after="138"/>
        <w:rPr>
          <w:rStyle w:val="Hyperlink"/>
        </w:rPr>
      </w:pPr>
      <w:r>
        <w:tab/>
      </w:r>
      <w:hyperlink r:id="rId10" w:history="1">
        <w:r w:rsidRPr="00B73FE1">
          <w:rPr>
            <w:rStyle w:val="Hyperlink"/>
          </w:rPr>
          <w:t>PEP 20 -- The Zen of Python | Python.org</w:t>
        </w:r>
      </w:hyperlink>
    </w:p>
    <w:p w14:paraId="1E7F2426" w14:textId="0279ECAC" w:rsidR="00556576" w:rsidRPr="00092794" w:rsidRDefault="00000000" w:rsidP="00556576">
      <w:pPr>
        <w:spacing w:after="138"/>
        <w:ind w:firstLine="720"/>
      </w:pPr>
      <w:hyperlink r:id="rId11" w:history="1">
        <w:r w:rsidR="00556576" w:rsidRPr="00556576">
          <w:rPr>
            <w:rStyle w:val="Hyperlink"/>
          </w:rPr>
          <w:t>Type hinting</w:t>
        </w:r>
      </w:hyperlink>
    </w:p>
    <w:p w14:paraId="4438638D" w14:textId="34EDAA3E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3" w:name="_Toc145879448"/>
      <w:r w:rsidRPr="00540AF0">
        <w:rPr>
          <w:rFonts w:ascii="Calibri" w:hAnsi="Calibri" w:cs="Calibri"/>
          <w:sz w:val="28"/>
          <w:szCs w:val="28"/>
        </w:rPr>
        <w:t>Coding Conventions</w:t>
      </w:r>
      <w:bookmarkEnd w:id="3"/>
    </w:p>
    <w:p w14:paraId="1CA8EE62" w14:textId="5D62BBB9" w:rsidR="00092794" w:rsidRDefault="00092794" w:rsidP="00092794">
      <w:pPr>
        <w:spacing w:after="138"/>
      </w:pPr>
      <w:r>
        <w:tab/>
      </w:r>
      <w:hyperlink r:id="rId12" w:history="1">
        <w:r w:rsidRPr="007E73A9">
          <w:rPr>
            <w:rStyle w:val="Hyperlink"/>
          </w:rPr>
          <w:t>https://lwn.net/Articles/868490/</w:t>
        </w:r>
      </w:hyperlink>
    </w:p>
    <w:p w14:paraId="673A0CEE" w14:textId="74BF735E" w:rsidR="00092794" w:rsidRPr="00092794" w:rsidRDefault="00092794" w:rsidP="00092794">
      <w:pPr>
        <w:spacing w:after="138"/>
      </w:pPr>
      <w:r>
        <w:tab/>
      </w:r>
      <w:hyperlink r:id="rId13" w:history="1">
        <w:r w:rsidRPr="007E73A9">
          <w:rPr>
            <w:rStyle w:val="Hyperlink"/>
          </w:rPr>
          <w:t>https://pep8.org/</w:t>
        </w:r>
      </w:hyperlink>
    </w:p>
    <w:p w14:paraId="4D24D7E9" w14:textId="1659CB2D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4" w:name="_Toc145879449"/>
      <w:r w:rsidRPr="00540AF0">
        <w:rPr>
          <w:rFonts w:ascii="Calibri" w:hAnsi="Calibri" w:cs="Calibri"/>
          <w:sz w:val="28"/>
          <w:szCs w:val="28"/>
        </w:rPr>
        <w:t>OOP</w:t>
      </w:r>
      <w:bookmarkEnd w:id="4"/>
    </w:p>
    <w:p w14:paraId="1F482D00" w14:textId="77777777" w:rsidR="00092794" w:rsidRDefault="00000000" w:rsidP="00092794">
      <w:pPr>
        <w:pStyle w:val="ListParagraph"/>
        <w:spacing w:after="138"/>
      </w:pPr>
      <w:hyperlink r:id="rId14" w:history="1">
        <w:r w:rsidR="00092794">
          <w:rPr>
            <w:rStyle w:val="Hyperlink"/>
          </w:rPr>
          <w:t>Introduction to object-oriented programming with Python - Learn | Microsoft Docs</w:t>
        </w:r>
      </w:hyperlink>
    </w:p>
    <w:p w14:paraId="2EF32042" w14:textId="77777777" w:rsidR="00092794" w:rsidRDefault="00000000" w:rsidP="00092794">
      <w:pPr>
        <w:pStyle w:val="ListParagraph"/>
        <w:spacing w:after="138"/>
        <w:rPr>
          <w:rStyle w:val="Hyperlink"/>
        </w:rPr>
      </w:pPr>
      <w:hyperlink r:id="rId15" w:history="1">
        <w:r w:rsidR="00092794">
          <w:rPr>
            <w:rStyle w:val="Hyperlink"/>
          </w:rPr>
          <w:t>Object-Oriented Programming (OOP) in Python 3 – Real Python</w:t>
        </w:r>
      </w:hyperlink>
    </w:p>
    <w:p w14:paraId="45CCF5B4" w14:textId="03A3050B" w:rsidR="00092794" w:rsidRPr="00E86080" w:rsidRDefault="00000000" w:rsidP="00E86080">
      <w:pPr>
        <w:pStyle w:val="ListParagraph"/>
        <w:spacing w:after="138"/>
        <w:rPr>
          <w:color w:val="0000FF"/>
          <w:u w:val="single"/>
        </w:rPr>
      </w:pPr>
      <w:hyperlink r:id="rId16" w:history="1">
        <w:r w:rsidR="00092794">
          <w:rPr>
            <w:rStyle w:val="Hyperlink"/>
          </w:rPr>
          <w:t>What is Object Oriented Programming? OOP Explained in Depth (educative.io)</w:t>
        </w:r>
      </w:hyperlink>
    </w:p>
    <w:p w14:paraId="12929C98" w14:textId="0970F861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5" w:name="_Toc145879450"/>
      <w:r w:rsidRPr="00540AF0">
        <w:rPr>
          <w:rFonts w:ascii="Calibri" w:hAnsi="Calibri" w:cs="Calibri"/>
          <w:sz w:val="28"/>
          <w:szCs w:val="28"/>
        </w:rPr>
        <w:t>Regular Expressions</w:t>
      </w:r>
      <w:bookmarkEnd w:id="5"/>
    </w:p>
    <w:p w14:paraId="71B28A04" w14:textId="73C62F7A" w:rsidR="00E86080" w:rsidRPr="00E86080" w:rsidRDefault="00000000" w:rsidP="00996540">
      <w:pPr>
        <w:ind w:firstLine="720"/>
        <w:rPr>
          <w:lang w:eastAsia="en-IN"/>
        </w:rPr>
      </w:pPr>
      <w:hyperlink r:id="rId17" w:history="1">
        <w:r w:rsidR="00996540" w:rsidRPr="007E73A9">
          <w:rPr>
            <w:rStyle w:val="Hyperlink"/>
            <w:lang w:eastAsia="en-IN"/>
          </w:rPr>
          <w:t>https://pycon2016.regex.training/regex-intro</w:t>
        </w:r>
      </w:hyperlink>
    </w:p>
    <w:p w14:paraId="4FE09927" w14:textId="3BF665E2" w:rsidR="00540AF0" w:rsidRDefault="00540AF0" w:rsidP="0009279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6" w:name="_Toc145879451"/>
      <w:r w:rsidRPr="00540AF0">
        <w:rPr>
          <w:rFonts w:ascii="Calibri" w:hAnsi="Calibri" w:cs="Calibri"/>
          <w:sz w:val="28"/>
          <w:szCs w:val="28"/>
        </w:rPr>
        <w:t>Projects</w:t>
      </w:r>
      <w:r w:rsidR="00E86080">
        <w:rPr>
          <w:rFonts w:ascii="Calibri" w:hAnsi="Calibri" w:cs="Calibri"/>
          <w:sz w:val="28"/>
          <w:szCs w:val="28"/>
        </w:rPr>
        <w:t xml:space="preserve"> &amp; Exercises</w:t>
      </w:r>
      <w:bookmarkEnd w:id="6"/>
    </w:p>
    <w:p w14:paraId="4D8CA0C9" w14:textId="426E1364" w:rsidR="00E86080" w:rsidRDefault="00000000" w:rsidP="00E86080">
      <w:pPr>
        <w:spacing w:after="40"/>
        <w:ind w:firstLine="720"/>
      </w:pPr>
      <w:hyperlink r:id="rId18" w:history="1">
        <w:r w:rsidR="00E86080">
          <w:rPr>
            <w:rStyle w:val="Hyperlink"/>
          </w:rPr>
          <w:t>About - Project Euler</w:t>
        </w:r>
      </w:hyperlink>
    </w:p>
    <w:p w14:paraId="27010F32" w14:textId="2D31A5C6" w:rsidR="00E86080" w:rsidRDefault="00000000" w:rsidP="00E86080">
      <w:pPr>
        <w:spacing w:after="40"/>
        <w:ind w:firstLine="720"/>
        <w:rPr>
          <w:rStyle w:val="Hyperlink"/>
        </w:rPr>
      </w:pPr>
      <w:hyperlink r:id="rId19" w:history="1">
        <w:r w:rsidR="00E86080">
          <w:rPr>
            <w:rStyle w:val="Hyperlink"/>
          </w:rPr>
          <w:t>The Python Challenge</w:t>
        </w:r>
      </w:hyperlink>
    </w:p>
    <w:p w14:paraId="0243CD80" w14:textId="151857EE" w:rsidR="00E86080" w:rsidRDefault="00000000" w:rsidP="00E86080">
      <w:pPr>
        <w:ind w:left="720"/>
        <w:rPr>
          <w:rStyle w:val="Hyperlink"/>
        </w:rPr>
      </w:pPr>
      <w:hyperlink r:id="rId20" w:history="1">
        <w:r w:rsidR="00E86080">
          <w:rPr>
            <w:rStyle w:val="Hyperlink"/>
          </w:rPr>
          <w:t>The Big Book of Small Python Projects (inventwithpython.com)</w:t>
        </w:r>
      </w:hyperlink>
    </w:p>
    <w:p w14:paraId="4E911560" w14:textId="2B5E3FD6" w:rsidR="00996540" w:rsidRDefault="00996540" w:rsidP="00996540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7" w:name="_Toc145879452"/>
      <w:r>
        <w:rPr>
          <w:rFonts w:ascii="Calibri" w:hAnsi="Calibri" w:cs="Calibri"/>
          <w:sz w:val="28"/>
          <w:szCs w:val="28"/>
        </w:rPr>
        <w:lastRenderedPageBreak/>
        <w:t>Code Visualization</w:t>
      </w:r>
      <w:bookmarkEnd w:id="7"/>
    </w:p>
    <w:p w14:paraId="19D72912" w14:textId="17939F83" w:rsidR="00C8185C" w:rsidRDefault="00000000" w:rsidP="00340B1F">
      <w:pPr>
        <w:ind w:firstLine="720"/>
        <w:rPr>
          <w:rStyle w:val="Hyperlink"/>
        </w:rPr>
      </w:pPr>
      <w:hyperlink r:id="rId21" w:history="1">
        <w:r w:rsidR="00996540">
          <w:rPr>
            <w:rStyle w:val="Hyperlink"/>
          </w:rPr>
          <w:t>Python Tutor - Visualize Python, Java, C, C++, JavaScript, TypeScript, and Ruby code execution</w:t>
        </w:r>
      </w:hyperlink>
    </w:p>
    <w:p w14:paraId="55D00CF2" w14:textId="77777777" w:rsidR="006717D1" w:rsidRPr="00340B1F" w:rsidRDefault="006717D1" w:rsidP="00340B1F">
      <w:pPr>
        <w:ind w:firstLine="720"/>
        <w:rPr>
          <w:color w:val="0000FF"/>
          <w:u w:val="single"/>
        </w:rPr>
      </w:pPr>
    </w:p>
    <w:p w14:paraId="167DABA6" w14:textId="17939F83" w:rsidR="00524387" w:rsidRDefault="00540AF0" w:rsidP="00092794">
      <w:pPr>
        <w:pStyle w:val="Heading2"/>
        <w:spacing w:after="138"/>
      </w:pPr>
      <w:bookmarkStart w:id="8" w:name="_Toc145879453"/>
      <w:r>
        <w:t>Machine Learning</w:t>
      </w:r>
      <w:bookmarkEnd w:id="8"/>
    </w:p>
    <w:p w14:paraId="6B17890C" w14:textId="456669BE" w:rsidR="00174B2B" w:rsidRDefault="00174B2B" w:rsidP="00174B2B"/>
    <w:p w14:paraId="04F37E3C" w14:textId="74F704BB" w:rsidR="00B57BD5" w:rsidRPr="00B57BD5" w:rsidRDefault="00B57BD5" w:rsidP="00B57BD5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9" w:name="_Toc145879454"/>
      <w:r>
        <w:rPr>
          <w:rFonts w:ascii="Calibri" w:hAnsi="Calibri" w:cs="Calibri"/>
          <w:sz w:val="28"/>
          <w:szCs w:val="28"/>
        </w:rPr>
        <w:t>Learning Basics</w:t>
      </w:r>
      <w:bookmarkEnd w:id="9"/>
    </w:p>
    <w:p w14:paraId="458C6651" w14:textId="2BB717A3" w:rsidR="00775FE9" w:rsidRDefault="00000000" w:rsidP="00775FE9">
      <w:pPr>
        <w:ind w:firstLine="720"/>
        <w:rPr>
          <w:rStyle w:val="Hyperlink"/>
        </w:rPr>
      </w:pPr>
      <w:hyperlink r:id="rId22" w:history="1">
        <w:r w:rsidR="00775FE9" w:rsidRPr="00651F31">
          <w:rPr>
            <w:rStyle w:val="Hyperlink"/>
          </w:rPr>
          <w:t>https://buildingai.elementsofai.com/</w:t>
        </w:r>
      </w:hyperlink>
    </w:p>
    <w:p w14:paraId="5AA538F9" w14:textId="46E38DF3" w:rsidR="00372AB8" w:rsidRDefault="00000000" w:rsidP="000239C7">
      <w:pPr>
        <w:ind w:firstLine="720"/>
        <w:rPr>
          <w:rStyle w:val="Hyperlink"/>
        </w:rPr>
      </w:pPr>
      <w:hyperlink r:id="rId23" w:history="1">
        <w:r w:rsidR="00372AB8" w:rsidRPr="00CB76EE">
          <w:rPr>
            <w:rStyle w:val="Hyperlink"/>
          </w:rPr>
          <w:t>https://sebastianraschka.com/blog/2021/ml-course.html</w:t>
        </w:r>
      </w:hyperlink>
    </w:p>
    <w:p w14:paraId="0907CB61" w14:textId="1C725C6A" w:rsidR="006B073E" w:rsidRPr="006B073E" w:rsidRDefault="006B073E" w:rsidP="006B073E">
      <w:pPr>
        <w:pStyle w:val="Heading3"/>
        <w:spacing w:after="138"/>
        <w:rPr>
          <w:rStyle w:val="Hyperlink"/>
          <w:rFonts w:ascii="Calibri" w:hAnsi="Calibri" w:cs="Calibri"/>
          <w:color w:val="2A2A2A" w:themeColor="text2"/>
          <w:sz w:val="28"/>
          <w:szCs w:val="28"/>
          <w:u w:val="none"/>
        </w:rPr>
      </w:pPr>
      <w:bookmarkStart w:id="10" w:name="_Toc145879455"/>
      <w:r>
        <w:rPr>
          <w:rFonts w:ascii="Calibri" w:hAnsi="Calibri" w:cs="Calibri"/>
          <w:sz w:val="28"/>
          <w:szCs w:val="28"/>
        </w:rPr>
        <w:t>EDA</w:t>
      </w:r>
      <w:bookmarkEnd w:id="10"/>
    </w:p>
    <w:p w14:paraId="0F58E31D" w14:textId="6A501B4F" w:rsidR="006B073E" w:rsidRDefault="00000000" w:rsidP="006B073E">
      <w:pPr>
        <w:ind w:firstLine="720"/>
      </w:pPr>
      <w:hyperlink r:id="rId24" w:history="1">
        <w:r w:rsidR="006B073E" w:rsidRPr="008B322A">
          <w:rPr>
            <w:rStyle w:val="Hyperlink"/>
          </w:rPr>
          <w:t>https://services.google.com/fh/files/misc/exploratory_data_analysis_for_feature_selection_in_machine_learning.pdf</w:t>
        </w:r>
      </w:hyperlink>
    </w:p>
    <w:p w14:paraId="5318B31B" w14:textId="515170D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1" w:name="_Toc145879456"/>
      <w:r>
        <w:rPr>
          <w:rFonts w:ascii="Calibri" w:hAnsi="Calibri" w:cs="Calibri"/>
          <w:sz w:val="28"/>
          <w:szCs w:val="28"/>
        </w:rPr>
        <w:t>Algorithms</w:t>
      </w:r>
      <w:bookmarkEnd w:id="11"/>
    </w:p>
    <w:p w14:paraId="3C63B649" w14:textId="22A138D8" w:rsidR="00AC431C" w:rsidRDefault="00AC431C" w:rsidP="007A389C">
      <w:pPr>
        <w:ind w:firstLine="720"/>
        <w:rPr>
          <w:rStyle w:val="Hyperlink"/>
        </w:rPr>
      </w:pPr>
      <w:r>
        <w:t xml:space="preserve">Tree based: </w:t>
      </w:r>
      <w:hyperlink r:id="rId25" w:history="1">
        <w:r>
          <w:rPr>
            <w:rStyle w:val="Hyperlink"/>
          </w:rPr>
          <w:t>52.Trees.key (mlvu.github.io)</w:t>
        </w:r>
      </w:hyperlink>
    </w:p>
    <w:p w14:paraId="5708D473" w14:textId="0A63F358" w:rsidR="00331181" w:rsidRPr="00AC431C" w:rsidRDefault="00331181" w:rsidP="008B1101">
      <w:pPr>
        <w:ind w:firstLine="720"/>
        <w:rPr>
          <w:lang w:eastAsia="en-IN"/>
        </w:rPr>
      </w:pPr>
      <w:r>
        <w:t xml:space="preserve">Dim reduction: </w:t>
      </w:r>
      <w:hyperlink r:id="rId26" w:history="1">
        <w:r w:rsidRPr="00CB76EE">
          <w:rPr>
            <w:rStyle w:val="Hyperlink"/>
            <w:lang w:eastAsia="en-IN"/>
          </w:rPr>
          <w:t>https://www.youtube.com/watch?v=ioXKxulmwVQ&amp;ab_channel=PyData</w:t>
        </w:r>
      </w:hyperlink>
    </w:p>
    <w:p w14:paraId="43E1B06F" w14:textId="79207359" w:rsidR="000239C7" w:rsidRPr="000239C7" w:rsidRDefault="00174B2B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2" w:name="_Toc145879457"/>
      <w:r>
        <w:rPr>
          <w:rFonts w:ascii="Calibri" w:hAnsi="Calibri" w:cs="Calibri"/>
          <w:sz w:val="28"/>
          <w:szCs w:val="28"/>
        </w:rPr>
        <w:t>Metric</w:t>
      </w:r>
      <w:r w:rsidR="000239C7">
        <w:rPr>
          <w:rFonts w:ascii="Calibri" w:hAnsi="Calibri" w:cs="Calibri"/>
          <w:sz w:val="28"/>
          <w:szCs w:val="28"/>
        </w:rPr>
        <w:t>s</w:t>
      </w:r>
      <w:bookmarkEnd w:id="12"/>
    </w:p>
    <w:p w14:paraId="4F41DD0A" w14:textId="18B8E25D" w:rsidR="007A389C" w:rsidRPr="007A389C" w:rsidRDefault="007A389C" w:rsidP="007A389C">
      <w:r>
        <w:tab/>
      </w:r>
      <w:hyperlink r:id="rId27" w:history="1">
        <w:r w:rsidRPr="007E73A9">
          <w:rPr>
            <w:rStyle w:val="Hyperlink"/>
          </w:rPr>
          <w:t>https://neptune.ai/blog/balanced-accuracy</w:t>
        </w:r>
      </w:hyperlink>
    </w:p>
    <w:p w14:paraId="7D89E32B" w14:textId="36E2A94D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3" w:name="_Toc145879458"/>
      <w:r>
        <w:rPr>
          <w:rFonts w:ascii="Calibri" w:hAnsi="Calibri" w:cs="Calibri"/>
          <w:sz w:val="28"/>
          <w:szCs w:val="28"/>
        </w:rPr>
        <w:t>Projects</w:t>
      </w:r>
      <w:bookmarkEnd w:id="13"/>
    </w:p>
    <w:p w14:paraId="0954DD65" w14:textId="164181CC" w:rsidR="008B1101" w:rsidRPr="008B1101" w:rsidRDefault="008B1101" w:rsidP="008B1101">
      <w:r>
        <w:tab/>
      </w:r>
      <w:hyperlink r:id="rId28" w:history="1">
        <w:r w:rsidRPr="008B1101">
          <w:rPr>
            <w:rStyle w:val="Hyperlink"/>
          </w:rPr>
          <w:t>Building a repeatable data analysis project in jupyter notebook</w:t>
        </w:r>
      </w:hyperlink>
    </w:p>
    <w:p w14:paraId="3085B9C1" w14:textId="36F402E5" w:rsidR="007A389C" w:rsidRDefault="00000000" w:rsidP="007A389C">
      <w:pPr>
        <w:ind w:firstLine="720"/>
        <w:rPr>
          <w:rStyle w:val="Hyperlink"/>
        </w:rPr>
      </w:pPr>
      <w:hyperlink r:id="rId29" w:history="1">
        <w:r w:rsidR="007A389C">
          <w:rPr>
            <w:rStyle w:val="Hyperlink"/>
          </w:rPr>
          <w:t>CS 229: Machine Learning Final Projects, Autumn 2014 (stanford.edu)</w:t>
        </w:r>
      </w:hyperlink>
    </w:p>
    <w:p w14:paraId="40F35FFF" w14:textId="1F35C002" w:rsidR="00CB0F62" w:rsidRDefault="00000000" w:rsidP="007A389C">
      <w:pPr>
        <w:ind w:firstLine="720"/>
        <w:rPr>
          <w:rStyle w:val="Hyperlink"/>
        </w:rPr>
      </w:pPr>
      <w:hyperlink r:id="rId30" w:history="1">
        <w:r w:rsidR="00CB0F62" w:rsidRPr="00CB0F62">
          <w:rPr>
            <w:rStyle w:val="Hyperlink"/>
          </w:rPr>
          <w:t>Building a spam filter</w:t>
        </w:r>
      </w:hyperlink>
    </w:p>
    <w:p w14:paraId="301BAABD" w14:textId="141B58D9" w:rsidR="000239C7" w:rsidRDefault="000239C7" w:rsidP="000239C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4" w:name="_Toc145879459"/>
      <w:r>
        <w:rPr>
          <w:rFonts w:ascii="Calibri" w:hAnsi="Calibri" w:cs="Calibri"/>
          <w:sz w:val="28"/>
          <w:szCs w:val="28"/>
        </w:rPr>
        <w:t>Feature Engineering</w:t>
      </w:r>
      <w:bookmarkEnd w:id="14"/>
    </w:p>
    <w:p w14:paraId="61732086" w14:textId="3538B653" w:rsidR="000239C7" w:rsidRDefault="000239C7" w:rsidP="000239C7">
      <w:r>
        <w:tab/>
      </w:r>
      <w:hyperlink r:id="rId31" w:history="1">
        <w:r w:rsidRPr="00CB76EE">
          <w:rPr>
            <w:rStyle w:val="Hyperlink"/>
          </w:rPr>
          <w:t>https://bookdown.org/max/FES/intro-intro.html</w:t>
        </w:r>
      </w:hyperlink>
    </w:p>
    <w:p w14:paraId="4542F976" w14:textId="47C3385E" w:rsidR="002620EA" w:rsidRDefault="002620EA" w:rsidP="002620EA">
      <w:pPr>
        <w:pStyle w:val="Heading3"/>
        <w:spacing w:after="138"/>
      </w:pPr>
      <w:bookmarkStart w:id="15" w:name="_Toc145879460"/>
      <w:r>
        <w:rPr>
          <w:rFonts w:ascii="Calibri" w:hAnsi="Calibri" w:cs="Calibri"/>
          <w:sz w:val="28"/>
          <w:szCs w:val="28"/>
        </w:rPr>
        <w:t>Interpreting ML models</w:t>
      </w:r>
      <w:bookmarkEnd w:id="15"/>
    </w:p>
    <w:p w14:paraId="195B0919" w14:textId="27564FA2" w:rsidR="002620EA" w:rsidRPr="000239C7" w:rsidRDefault="00000000" w:rsidP="002620EA">
      <w:pPr>
        <w:ind w:firstLine="720"/>
      </w:pPr>
      <w:hyperlink r:id="rId32" w:history="1">
        <w:r w:rsidR="002620EA" w:rsidRPr="00CB76EE">
          <w:rPr>
            <w:rStyle w:val="Hyperlink"/>
          </w:rPr>
          <w:t>https://christophm.github.io/interpretable-ml-book/index.html</w:t>
        </w:r>
      </w:hyperlink>
    </w:p>
    <w:p w14:paraId="1D84902D" w14:textId="6E159447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6" w:name="_Toc145879461"/>
      <w:r w:rsidRPr="00540AF0">
        <w:rPr>
          <w:rFonts w:ascii="Calibri" w:hAnsi="Calibri" w:cs="Calibri"/>
          <w:sz w:val="28"/>
          <w:szCs w:val="28"/>
        </w:rPr>
        <w:lastRenderedPageBreak/>
        <w:t>P</w:t>
      </w:r>
      <w:r>
        <w:rPr>
          <w:rFonts w:ascii="Calibri" w:hAnsi="Calibri" w:cs="Calibri"/>
          <w:sz w:val="28"/>
          <w:szCs w:val="28"/>
        </w:rPr>
        <w:t>apers</w:t>
      </w:r>
      <w:bookmarkEnd w:id="16"/>
    </w:p>
    <w:p w14:paraId="4CE64E85" w14:textId="07D0D04C" w:rsidR="007A389C" w:rsidRPr="007A389C" w:rsidRDefault="00000000" w:rsidP="007A389C">
      <w:pPr>
        <w:ind w:firstLine="720"/>
        <w:rPr>
          <w:color w:val="0000FF"/>
          <w:u w:val="single"/>
        </w:rPr>
      </w:pPr>
      <w:hyperlink r:id="rId33" w:history="1">
        <w:r w:rsidR="007A389C">
          <w:rPr>
            <w:rStyle w:val="Hyperlink"/>
          </w:rPr>
          <w:t>The latest in Machine Learning | Papers With Code</w:t>
        </w:r>
      </w:hyperlink>
    </w:p>
    <w:p w14:paraId="4F18263D" w14:textId="024DADB6" w:rsidR="00174B2B" w:rsidRDefault="00174B2B" w:rsidP="00174B2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7" w:name="_Toc145879462"/>
      <w:r>
        <w:rPr>
          <w:rFonts w:ascii="Calibri" w:hAnsi="Calibri" w:cs="Calibri"/>
          <w:sz w:val="28"/>
          <w:szCs w:val="28"/>
        </w:rPr>
        <w:t>Practice</w:t>
      </w:r>
      <w:bookmarkEnd w:id="17"/>
    </w:p>
    <w:p w14:paraId="235D56FF" w14:textId="77777777" w:rsidR="007A389C" w:rsidRDefault="00000000" w:rsidP="007A389C">
      <w:pPr>
        <w:ind w:firstLine="720"/>
      </w:pPr>
      <w:hyperlink r:id="rId34" w:history="1">
        <w:r w:rsidR="007A389C">
          <w:rPr>
            <w:rStyle w:val="Hyperlink"/>
          </w:rPr>
          <w:t>Interview Query | Interview Questions</w:t>
        </w:r>
      </w:hyperlink>
    </w:p>
    <w:p w14:paraId="514C7A0C" w14:textId="151D5C7D" w:rsidR="00C22FC4" w:rsidRDefault="00C22FC4" w:rsidP="00C22FC4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18" w:name="_Toc145879463"/>
      <w:r>
        <w:rPr>
          <w:rFonts w:ascii="Calibri" w:hAnsi="Calibri" w:cs="Calibri"/>
          <w:sz w:val="28"/>
          <w:szCs w:val="28"/>
        </w:rPr>
        <w:t>Ops</w:t>
      </w:r>
      <w:bookmarkEnd w:id="18"/>
    </w:p>
    <w:p w14:paraId="48180247" w14:textId="1DDB79BF" w:rsidR="002678B4" w:rsidRDefault="00C22FC4" w:rsidP="00340B1F">
      <w:pPr>
        <w:rPr>
          <w:rStyle w:val="Hyperlink"/>
        </w:rPr>
      </w:pPr>
      <w:r>
        <w:tab/>
      </w:r>
      <w:hyperlink r:id="rId35" w:anchor="mlops" w:history="1">
        <w:r w:rsidRPr="00832BDC">
          <w:rPr>
            <w:rStyle w:val="Hyperlink"/>
          </w:rPr>
          <w:t>https://github.com/khuyentran1401/Data-science#mlops</w:t>
        </w:r>
      </w:hyperlink>
    </w:p>
    <w:p w14:paraId="173575E2" w14:textId="5B0DCCA0" w:rsidR="00C762F7" w:rsidRDefault="00C762F7" w:rsidP="00C762F7">
      <w:pPr>
        <w:pStyle w:val="Heading3"/>
        <w:spacing w:after="13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Dimensionality Reduction</w:t>
      </w:r>
    </w:p>
    <w:p w14:paraId="23E2CE63" w14:textId="5D4ED193" w:rsidR="00C762F7" w:rsidRDefault="00C762F7" w:rsidP="00C762F7">
      <w:r>
        <w:tab/>
      </w:r>
      <w:hyperlink r:id="rId36" w:history="1">
        <w:r w:rsidR="00920B93" w:rsidRPr="001A3F82">
          <w:rPr>
            <w:rStyle w:val="Hyperlink"/>
          </w:rPr>
          <w:t>http://infolab.stanford.edu/~ullman/mmds/ch11.pdf</w:t>
        </w:r>
      </w:hyperlink>
    </w:p>
    <w:p w14:paraId="2B1BD731" w14:textId="5BCF35AC" w:rsidR="00920B93" w:rsidRDefault="00920B93" w:rsidP="00C762F7">
      <w:r>
        <w:tab/>
      </w:r>
      <w:hyperlink r:id="rId37" w:history="1">
        <w:r w:rsidRPr="001A3F82">
          <w:rPr>
            <w:rStyle w:val="Hyperlink"/>
          </w:rPr>
          <w:t>https://davetang.org/file/Singular_Value_Decomposition_Tutorial.pdf</w:t>
        </w:r>
      </w:hyperlink>
    </w:p>
    <w:p w14:paraId="0152E5D3" w14:textId="23EE25BA" w:rsidR="00C762F7" w:rsidRDefault="00C762F7" w:rsidP="00340B1F"/>
    <w:p w14:paraId="7DB77808" w14:textId="40B5D5F0" w:rsidR="00624C6B" w:rsidRDefault="00624C6B" w:rsidP="00624C6B">
      <w:pPr>
        <w:pStyle w:val="Heading2"/>
        <w:spacing w:after="138"/>
      </w:pPr>
      <w:bookmarkStart w:id="19" w:name="_Toc145879464"/>
      <w:r>
        <w:t>Deep Learning</w:t>
      </w:r>
      <w:bookmarkEnd w:id="19"/>
    </w:p>
    <w:p w14:paraId="7757894B" w14:textId="77777777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</w:p>
    <w:p w14:paraId="3378E0D8" w14:textId="31C28459" w:rsidR="00624C6B" w:rsidRDefault="00624C6B" w:rsidP="00624C6B">
      <w:pPr>
        <w:pStyle w:val="Heading3"/>
        <w:spacing w:after="138"/>
        <w:rPr>
          <w:rFonts w:ascii="Calibri" w:hAnsi="Calibri" w:cs="Calibri"/>
          <w:sz w:val="28"/>
          <w:szCs w:val="28"/>
        </w:rPr>
      </w:pPr>
      <w:bookmarkStart w:id="20" w:name="_Toc145879465"/>
      <w:r>
        <w:rPr>
          <w:rFonts w:ascii="Calibri" w:hAnsi="Calibri" w:cs="Calibri"/>
          <w:sz w:val="28"/>
          <w:szCs w:val="28"/>
        </w:rPr>
        <w:t>Visualize</w:t>
      </w:r>
      <w:bookmarkEnd w:id="20"/>
    </w:p>
    <w:p w14:paraId="4CF5EA1D" w14:textId="64BA491B" w:rsidR="00D17E77" w:rsidRDefault="00000000" w:rsidP="002230E7">
      <w:pPr>
        <w:ind w:firstLine="720"/>
        <w:rPr>
          <w:rStyle w:val="Hyperlink"/>
        </w:rPr>
      </w:pPr>
      <w:hyperlink r:id="rId38" w:history="1">
        <w:r w:rsidR="00624C6B">
          <w:rPr>
            <w:rStyle w:val="Hyperlink"/>
          </w:rPr>
          <w:t>alexlenail/NN-SVG: Publication-ready NN-architecture schematics. (github.com)</w:t>
        </w:r>
      </w:hyperlink>
    </w:p>
    <w:p w14:paraId="337073CE" w14:textId="065FECA6" w:rsidR="00562E4A" w:rsidRPr="00562E4A" w:rsidRDefault="00562E4A" w:rsidP="00562E4A">
      <w:pPr>
        <w:pStyle w:val="Heading3"/>
        <w:spacing w:after="138"/>
        <w:rPr>
          <w:rStyle w:val="Hyperlink"/>
          <w:rFonts w:ascii="Calibri" w:hAnsi="Calibri" w:cs="Calibri"/>
          <w:color w:val="2A2A2A" w:themeColor="text2"/>
          <w:sz w:val="28"/>
          <w:szCs w:val="28"/>
          <w:u w:val="none"/>
        </w:rPr>
      </w:pPr>
      <w:r>
        <w:rPr>
          <w:rFonts w:ascii="Calibri" w:hAnsi="Calibri" w:cs="Calibri"/>
          <w:sz w:val="28"/>
          <w:szCs w:val="28"/>
        </w:rPr>
        <w:t>Zero to Hero</w:t>
      </w:r>
    </w:p>
    <w:p w14:paraId="7EE717DF" w14:textId="359453E0" w:rsidR="00562E4A" w:rsidRDefault="00000000" w:rsidP="00562E4A">
      <w:pPr>
        <w:ind w:firstLine="720"/>
        <w:rPr>
          <w:rStyle w:val="Hyperlink"/>
        </w:rPr>
      </w:pPr>
      <w:hyperlink r:id="rId39" w:history="1">
        <w:r w:rsidR="00296D00" w:rsidRPr="00F35AE0">
          <w:rPr>
            <w:rStyle w:val="Hyperlink"/>
          </w:rPr>
          <w:t>https://github.com/karpathy/nn-zero-to-hero</w:t>
        </w:r>
      </w:hyperlink>
    </w:p>
    <w:p w14:paraId="052F203A" w14:textId="3FCA64C8" w:rsidR="00296D00" w:rsidRDefault="00296D00" w:rsidP="00296D00">
      <w:pPr>
        <w:pStyle w:val="Heading3"/>
        <w:spacing w:after="138"/>
        <w:rPr>
          <w:rStyle w:val="Hyperlink"/>
        </w:rPr>
      </w:pPr>
      <w:r>
        <w:rPr>
          <w:rFonts w:ascii="Calibri" w:hAnsi="Calibri" w:cs="Calibri"/>
          <w:sz w:val="28"/>
          <w:szCs w:val="28"/>
        </w:rPr>
        <w:t>Learn</w:t>
      </w:r>
    </w:p>
    <w:p w14:paraId="701784C8" w14:textId="32962212" w:rsidR="00296D00" w:rsidRDefault="00296D00" w:rsidP="00296D00">
      <w:pPr>
        <w:ind w:firstLine="720"/>
        <w:rPr>
          <w:rStyle w:val="Hyperlink"/>
        </w:rPr>
      </w:pPr>
      <w:r w:rsidRPr="00296D00">
        <w:rPr>
          <w:rStyle w:val="Hyperlink"/>
        </w:rPr>
        <w:t>https://course.fast.ai/</w:t>
      </w:r>
    </w:p>
    <w:p w14:paraId="56E684C5" w14:textId="77777777" w:rsidR="005D188A" w:rsidRDefault="005D188A" w:rsidP="002230E7">
      <w:pPr>
        <w:ind w:firstLine="720"/>
        <w:rPr>
          <w:lang w:eastAsia="en-IN"/>
        </w:rPr>
      </w:pPr>
    </w:p>
    <w:p w14:paraId="11234BFB" w14:textId="0E933044" w:rsidR="00D17E77" w:rsidRDefault="00D17E77" w:rsidP="00D17E77">
      <w:pPr>
        <w:pStyle w:val="Heading2"/>
        <w:spacing w:after="138"/>
      </w:pPr>
      <w:bookmarkStart w:id="21" w:name="_Toc145879466"/>
      <w:r>
        <w:t>NLP</w:t>
      </w:r>
      <w:bookmarkEnd w:id="21"/>
    </w:p>
    <w:p w14:paraId="12268FD0" w14:textId="3E6F1EA3" w:rsidR="00D17E77" w:rsidRDefault="00D17E77" w:rsidP="00D17E77">
      <w:r>
        <w:tab/>
      </w:r>
      <w:hyperlink r:id="rId40" w:history="1">
        <w:r w:rsidRPr="00832BDC">
          <w:rPr>
            <w:rStyle w:val="Hyperlink"/>
          </w:rPr>
          <w:t>https://github.com/datascienceid/nlp-resources</w:t>
        </w:r>
      </w:hyperlink>
    </w:p>
    <w:p w14:paraId="69C48901" w14:textId="7FFA949B" w:rsidR="006D32EA" w:rsidRPr="00382DCB" w:rsidRDefault="00D17E77" w:rsidP="00382DCB">
      <w:r>
        <w:tab/>
      </w:r>
      <w:hyperlink r:id="rId41" w:history="1">
        <w:r w:rsidRPr="00D17E77">
          <w:rPr>
            <w:rStyle w:val="Hyperlink"/>
          </w:rPr>
          <w:t>Practical NLP (book) - Codes</w:t>
        </w:r>
      </w:hyperlink>
    </w:p>
    <w:p w14:paraId="7B0243D8" w14:textId="77777777" w:rsidR="006D32EA" w:rsidRDefault="006D32EA" w:rsidP="00FB094D">
      <w:pPr>
        <w:ind w:firstLine="720"/>
        <w:rPr>
          <w:color w:val="0000FF"/>
          <w:u w:val="single"/>
          <w:lang w:eastAsia="en-IN"/>
        </w:rPr>
      </w:pPr>
    </w:p>
    <w:p w14:paraId="02962258" w14:textId="77777777" w:rsidR="00455441" w:rsidRPr="00FB094D" w:rsidRDefault="00455441" w:rsidP="00FB094D">
      <w:pPr>
        <w:ind w:firstLine="720"/>
        <w:rPr>
          <w:color w:val="0000FF"/>
          <w:u w:val="single"/>
          <w:lang w:eastAsia="en-IN"/>
        </w:rPr>
      </w:pPr>
    </w:p>
    <w:p w14:paraId="19CCBF57" w14:textId="182EE9C2" w:rsidR="00540AF0" w:rsidRDefault="00364390" w:rsidP="00092794">
      <w:pPr>
        <w:pStyle w:val="Heading2"/>
        <w:spacing w:after="138"/>
      </w:pPr>
      <w:bookmarkStart w:id="22" w:name="_Toc145879467"/>
      <w:r>
        <w:lastRenderedPageBreak/>
        <w:t>Git &amp; GitHub</w:t>
      </w:r>
      <w:bookmarkEnd w:id="22"/>
    </w:p>
    <w:p w14:paraId="7496D0DE" w14:textId="4F46F8DE" w:rsidR="00896E83" w:rsidRDefault="00000000" w:rsidP="00896E83">
      <w:pPr>
        <w:ind w:firstLine="720"/>
        <w:rPr>
          <w:rStyle w:val="Hyperlink"/>
        </w:rPr>
      </w:pPr>
      <w:hyperlink r:id="rId42" w:history="1">
        <w:r w:rsidR="00896E83">
          <w:rPr>
            <w:rStyle w:val="Hyperlink"/>
          </w:rPr>
          <w:t>Learn Git Branching</w:t>
        </w:r>
      </w:hyperlink>
    </w:p>
    <w:p w14:paraId="5498AF20" w14:textId="55C75A96" w:rsidR="006D32EA" w:rsidRDefault="00000000" w:rsidP="00896E83">
      <w:pPr>
        <w:ind w:firstLine="720"/>
        <w:rPr>
          <w:rStyle w:val="Hyperlink"/>
        </w:rPr>
      </w:pPr>
      <w:hyperlink r:id="rId43" w:history="1">
        <w:r w:rsidR="00F80617" w:rsidRPr="00F80617">
          <w:rPr>
            <w:rStyle w:val="Hyperlink"/>
          </w:rPr>
          <w:t>SuperSimple dev GitHub Course</w:t>
        </w:r>
      </w:hyperlink>
    </w:p>
    <w:p w14:paraId="70C639DB" w14:textId="7EAC2F0B" w:rsidR="0025455B" w:rsidRDefault="00000000" w:rsidP="00896E83">
      <w:pPr>
        <w:ind w:firstLine="720"/>
        <w:rPr>
          <w:rStyle w:val="Hyperlink"/>
        </w:rPr>
      </w:pPr>
      <w:hyperlink r:id="rId44" w:history="1">
        <w:r w:rsidR="0025455B" w:rsidRPr="0025455B">
          <w:rPr>
            <w:rStyle w:val="Hyperlink"/>
          </w:rPr>
          <w:t>Tutorial</w:t>
        </w:r>
      </w:hyperlink>
    </w:p>
    <w:p w14:paraId="210AA396" w14:textId="54FAC310" w:rsidR="00A84AD1" w:rsidRDefault="00000000" w:rsidP="00896E83">
      <w:pPr>
        <w:ind w:firstLine="720"/>
        <w:rPr>
          <w:rStyle w:val="Hyperlink"/>
        </w:rPr>
      </w:pPr>
      <w:hyperlink r:id="rId45" w:history="1">
        <w:r w:rsidR="00A84AD1" w:rsidRPr="00A84AD1">
          <w:rPr>
            <w:rStyle w:val="Hyperlink"/>
          </w:rPr>
          <w:t>Readme Generator</w:t>
        </w:r>
      </w:hyperlink>
    </w:p>
    <w:p w14:paraId="6236C100" w14:textId="65007286" w:rsidR="00C76E8B" w:rsidRDefault="00C76E8B" w:rsidP="00896E83">
      <w:pPr>
        <w:ind w:firstLine="720"/>
        <w:rPr>
          <w:rStyle w:val="Hyperlink"/>
        </w:rPr>
      </w:pPr>
      <w:r w:rsidRPr="00C76E8B">
        <w:rPr>
          <w:rStyle w:val="Hyperlink"/>
        </w:rPr>
        <w:t>https://inmachineswetrust.com/posts/git-deep-dive-checkout/</w:t>
      </w:r>
    </w:p>
    <w:p w14:paraId="76C160F4" w14:textId="73B15A96" w:rsidR="00572C4C" w:rsidRDefault="00572C4C" w:rsidP="00896E83">
      <w:pPr>
        <w:ind w:firstLine="720"/>
        <w:rPr>
          <w:rStyle w:val="Hyperlink"/>
        </w:rPr>
      </w:pPr>
    </w:p>
    <w:p w14:paraId="052DEF54" w14:textId="77777777" w:rsidR="008E0BB6" w:rsidRDefault="008E0BB6" w:rsidP="008E0BB6">
      <w:pPr>
        <w:pStyle w:val="Heading2"/>
        <w:spacing w:after="138"/>
      </w:pPr>
      <w:bookmarkStart w:id="23" w:name="_Toc145879468"/>
      <w:r>
        <w:t>Report Writing &amp; Documentation</w:t>
      </w:r>
      <w:bookmarkEnd w:id="23"/>
    </w:p>
    <w:p w14:paraId="61E5E7A6" w14:textId="57834EEE" w:rsidR="00572C4C" w:rsidRDefault="00000000" w:rsidP="00572C4C">
      <w:pPr>
        <w:spacing w:after="0" w:line="271" w:lineRule="auto"/>
        <w:ind w:firstLine="720"/>
        <w:rPr>
          <w:rStyle w:val="Hyperlink"/>
        </w:rPr>
      </w:pPr>
      <w:hyperlink r:id="rId46" w:history="1">
        <w:r w:rsidR="00572C4C">
          <w:rPr>
            <w:rStyle w:val="Hyperlink"/>
          </w:rPr>
          <w:t>Home - How to Write a Good Documentation - Library Guides at UC Berkeley</w:t>
        </w:r>
      </w:hyperlink>
    </w:p>
    <w:p w14:paraId="52C5ECBA" w14:textId="77777777" w:rsidR="00572C4C" w:rsidRDefault="00572C4C" w:rsidP="00572C4C">
      <w:pPr>
        <w:spacing w:after="0" w:line="271" w:lineRule="auto"/>
        <w:ind w:left="1090" w:firstLine="710"/>
      </w:pPr>
    </w:p>
    <w:p w14:paraId="0A741153" w14:textId="139EEBBA" w:rsidR="00572C4C" w:rsidRDefault="00000000" w:rsidP="00572C4C">
      <w:pPr>
        <w:spacing w:after="0" w:line="271" w:lineRule="auto"/>
        <w:ind w:left="720"/>
        <w:rPr>
          <w:rStyle w:val="Hyperlink"/>
        </w:rPr>
      </w:pPr>
      <w:hyperlink r:id="rId47" w:history="1">
        <w:r w:rsidR="00572C4C">
          <w:rPr>
            <w:rStyle w:val="Hyperlink"/>
          </w:rPr>
          <w:t>Process Documentation: Definition, Best Practices &amp; How to Do It (helpjuice.com)</w:t>
        </w:r>
      </w:hyperlink>
    </w:p>
    <w:p w14:paraId="6F4786B9" w14:textId="77777777" w:rsidR="00556576" w:rsidRDefault="00556576" w:rsidP="00572C4C">
      <w:pPr>
        <w:spacing w:after="0" w:line="271" w:lineRule="auto"/>
        <w:ind w:left="720"/>
        <w:rPr>
          <w:rStyle w:val="Hyperlink"/>
        </w:rPr>
      </w:pPr>
    </w:p>
    <w:p w14:paraId="1B000B22" w14:textId="7A7B3AA3" w:rsidR="008E0BB6" w:rsidRDefault="00000000" w:rsidP="008E0BB6">
      <w:pPr>
        <w:spacing w:after="0" w:line="271" w:lineRule="auto"/>
        <w:ind w:left="720"/>
        <w:rPr>
          <w:rStyle w:val="Hyperlink"/>
        </w:rPr>
      </w:pPr>
      <w:hyperlink r:id="rId48" w:history="1">
        <w:r w:rsidR="00556576" w:rsidRPr="00556576">
          <w:rPr>
            <w:rStyle w:val="Hyperlink"/>
          </w:rPr>
          <w:t>Google style docstrings</w:t>
        </w:r>
      </w:hyperlink>
    </w:p>
    <w:p w14:paraId="1F75A510" w14:textId="389BE0F1" w:rsidR="008E0BB6" w:rsidRDefault="008E0BB6" w:rsidP="008E0BB6">
      <w:pPr>
        <w:pStyle w:val="Heading2"/>
        <w:spacing w:after="138"/>
      </w:pPr>
      <w:bookmarkStart w:id="24" w:name="_Toc145879469"/>
      <w:r>
        <w:t>Code Review</w:t>
      </w:r>
      <w:bookmarkEnd w:id="24"/>
    </w:p>
    <w:p w14:paraId="68A599BD" w14:textId="7AED694F" w:rsidR="008E0BB6" w:rsidRDefault="008E0BB6" w:rsidP="008E0BB6">
      <w:pPr>
        <w:rPr>
          <w:rStyle w:val="Hyperlink"/>
        </w:rPr>
      </w:pPr>
      <w:r>
        <w:tab/>
      </w:r>
      <w:hyperlink r:id="rId49" w:history="1">
        <w:r w:rsidR="00416583" w:rsidRPr="008B322A">
          <w:rPr>
            <w:rStyle w:val="Hyperlink"/>
          </w:rPr>
          <w:t>https://google.github.io/eng-practices/review/reviewer/</w:t>
        </w:r>
      </w:hyperlink>
    </w:p>
    <w:p w14:paraId="323C7FE8" w14:textId="77777777" w:rsidR="00424B11" w:rsidRDefault="00424B11" w:rsidP="008E0BB6"/>
    <w:p w14:paraId="7F12D552" w14:textId="479A5F07" w:rsidR="00424B11" w:rsidRDefault="00424B11" w:rsidP="00424B11">
      <w:pPr>
        <w:pStyle w:val="Heading2"/>
        <w:spacing w:after="138"/>
      </w:pPr>
      <w:r>
        <w:t>Software Engineering</w:t>
      </w:r>
    </w:p>
    <w:p w14:paraId="0F2B1738" w14:textId="61007F7A" w:rsidR="00424B11" w:rsidRDefault="00424B11" w:rsidP="00424B11">
      <w:r>
        <w:tab/>
        <w:t xml:space="preserve">Software Licensing: </w:t>
      </w:r>
      <w:hyperlink r:id="rId50" w:history="1">
        <w:r w:rsidRPr="008E0FB3">
          <w:rPr>
            <w:rStyle w:val="Hyperlink"/>
          </w:rPr>
          <w:t>https://wiki.developersindia.in/community-guides/understanding-software-licenses</w:t>
        </w:r>
      </w:hyperlink>
    </w:p>
    <w:p w14:paraId="6F143701" w14:textId="77777777" w:rsidR="00424B11" w:rsidRPr="00424B11" w:rsidRDefault="00424B11" w:rsidP="00424B11"/>
    <w:p w14:paraId="53A4241F" w14:textId="6D3675F9" w:rsidR="00416583" w:rsidRPr="008E0BB6" w:rsidRDefault="00416583" w:rsidP="008E0BB6"/>
    <w:p w14:paraId="7C428858" w14:textId="77777777" w:rsidR="008E0BB6" w:rsidRDefault="008E0BB6" w:rsidP="008E0BB6">
      <w:pPr>
        <w:spacing w:after="0" w:line="271" w:lineRule="auto"/>
        <w:ind w:left="720"/>
        <w:rPr>
          <w:rStyle w:val="Hyperlink"/>
        </w:rPr>
      </w:pPr>
    </w:p>
    <w:p w14:paraId="4B4173C5" w14:textId="01F22DE3" w:rsidR="001E754F" w:rsidRDefault="001E754F" w:rsidP="001E754F">
      <w:pPr>
        <w:pStyle w:val="Heading2"/>
        <w:spacing w:after="138"/>
      </w:pPr>
      <w:bookmarkStart w:id="25" w:name="_Toc145879470"/>
      <w:r>
        <w:t>Courses &amp; Other learning</w:t>
      </w:r>
      <w:bookmarkEnd w:id="25"/>
    </w:p>
    <w:p w14:paraId="23ABE347" w14:textId="77777777" w:rsidR="001E754F" w:rsidRDefault="00000000" w:rsidP="001E754F">
      <w:pPr>
        <w:ind w:firstLine="720"/>
        <w:rPr>
          <w:lang w:eastAsia="en-IN"/>
        </w:rPr>
      </w:pPr>
      <w:hyperlink r:id="rId51" w:history="1">
        <w:r w:rsidR="001E754F" w:rsidRPr="00D36408">
          <w:rPr>
            <w:rStyle w:val="Hyperlink"/>
            <w:lang w:eastAsia="en-IN"/>
          </w:rPr>
          <w:t>Introduction to Computer Science with Python</w:t>
        </w:r>
      </w:hyperlink>
      <w:r w:rsidR="001E754F">
        <w:rPr>
          <w:lang w:eastAsia="en-IN"/>
        </w:rPr>
        <w:tab/>
      </w:r>
    </w:p>
    <w:p w14:paraId="143AF2FD" w14:textId="3E178E28" w:rsidR="001E754F" w:rsidRDefault="00000000" w:rsidP="001E754F">
      <w:pPr>
        <w:ind w:firstLine="720"/>
        <w:rPr>
          <w:rStyle w:val="Hyperlink"/>
          <w:lang w:eastAsia="en-IN"/>
        </w:rPr>
      </w:pPr>
      <w:hyperlink r:id="rId52" w:history="1">
        <w:r w:rsidR="001E754F" w:rsidRPr="00D36408">
          <w:rPr>
            <w:rStyle w:val="Hyperlink"/>
            <w:lang w:eastAsia="en-IN"/>
          </w:rPr>
          <w:t>Introduction to Computational Thinking in Data Science</w:t>
        </w:r>
      </w:hyperlink>
    </w:p>
    <w:p w14:paraId="54CDB35F" w14:textId="77777777" w:rsidR="001E754F" w:rsidRDefault="00000000" w:rsidP="001E754F">
      <w:pPr>
        <w:ind w:firstLine="720"/>
        <w:rPr>
          <w:rStyle w:val="Hyperlink"/>
        </w:rPr>
      </w:pPr>
      <w:hyperlink r:id="rId53" w:history="1">
        <w:r w:rsidR="001E754F">
          <w:rPr>
            <w:rStyle w:val="Hyperlink"/>
          </w:rPr>
          <w:t>Microsoft Learn | Microsoft Docs</w:t>
        </w:r>
      </w:hyperlink>
    </w:p>
    <w:p w14:paraId="5ACA652E" w14:textId="18DB978B" w:rsidR="00896E83" w:rsidRDefault="00000000" w:rsidP="00EC485D">
      <w:pPr>
        <w:ind w:firstLine="720"/>
        <w:rPr>
          <w:rStyle w:val="Hyperlink"/>
          <w:lang w:eastAsia="en-IN"/>
        </w:rPr>
      </w:pPr>
      <w:hyperlink r:id="rId54" w:history="1">
        <w:r w:rsidR="001E754F" w:rsidRPr="00DE53F9">
          <w:rPr>
            <w:rStyle w:val="Hyperlink"/>
            <w:lang w:eastAsia="en-IN"/>
          </w:rPr>
          <w:t>Repository of Machine Learning courses</w:t>
        </w:r>
      </w:hyperlink>
    </w:p>
    <w:p w14:paraId="3B517C4C" w14:textId="6E9CC01F" w:rsidR="00125872" w:rsidRDefault="00000000" w:rsidP="00EC485D">
      <w:pPr>
        <w:ind w:firstLine="720"/>
        <w:rPr>
          <w:color w:val="0000FF"/>
          <w:u w:val="single"/>
          <w:lang w:eastAsia="en-IN"/>
        </w:rPr>
      </w:pPr>
      <w:hyperlink r:id="rId55" w:history="1">
        <w:r w:rsidR="00C25FC7" w:rsidRPr="00651F31">
          <w:rPr>
            <w:rStyle w:val="Hyperlink"/>
            <w:lang w:eastAsia="en-IN"/>
          </w:rPr>
          <w:t>https://www.dataschool.io/start/</w:t>
        </w:r>
      </w:hyperlink>
    </w:p>
    <w:p w14:paraId="0E835FFF" w14:textId="617EE2BD" w:rsidR="00423592" w:rsidRDefault="00423592" w:rsidP="00EC485D">
      <w:pPr>
        <w:ind w:firstLine="720"/>
        <w:rPr>
          <w:color w:val="0000FF"/>
          <w:u w:val="single"/>
          <w:lang w:eastAsia="en-IN"/>
        </w:rPr>
      </w:pPr>
      <w:r w:rsidRPr="00423592">
        <w:rPr>
          <w:color w:val="0000FF"/>
          <w:u w:val="single"/>
          <w:lang w:eastAsia="en-IN"/>
        </w:rPr>
        <w:t>https://workera.ai/</w:t>
      </w:r>
    </w:p>
    <w:p w14:paraId="6DE42B83" w14:textId="77777777" w:rsidR="00C25FC7" w:rsidRPr="00EC485D" w:rsidRDefault="00C25FC7" w:rsidP="00EC485D">
      <w:pPr>
        <w:ind w:firstLine="720"/>
        <w:rPr>
          <w:color w:val="0000FF"/>
          <w:u w:val="single"/>
          <w:lang w:eastAsia="en-IN"/>
        </w:rPr>
      </w:pPr>
    </w:p>
    <w:sectPr w:rsidR="00C25FC7" w:rsidRPr="00EC485D">
      <w:footerReference w:type="default" r:id="rId56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2F89A" w14:textId="77777777" w:rsidR="005973F8" w:rsidRDefault="005973F8">
      <w:pPr>
        <w:spacing w:after="0" w:line="240" w:lineRule="auto"/>
      </w:pPr>
      <w:r>
        <w:separator/>
      </w:r>
    </w:p>
  </w:endnote>
  <w:endnote w:type="continuationSeparator" w:id="0">
    <w:p w14:paraId="0B794008" w14:textId="77777777" w:rsidR="005973F8" w:rsidRDefault="0059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2893270"/>
      <w:docPartObj>
        <w:docPartGallery w:val="Page Numbers (Top of Page)"/>
        <w:docPartUnique/>
      </w:docPartObj>
    </w:sdtPr>
    <w:sdtContent>
      <w:p w14:paraId="7D5CECB3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F2F9E" w14:textId="77777777" w:rsidR="005973F8" w:rsidRDefault="005973F8">
      <w:pPr>
        <w:spacing w:after="0" w:line="240" w:lineRule="auto"/>
      </w:pPr>
      <w:r>
        <w:separator/>
      </w:r>
    </w:p>
  </w:footnote>
  <w:footnote w:type="continuationSeparator" w:id="0">
    <w:p w14:paraId="670AB0E2" w14:textId="77777777" w:rsidR="005973F8" w:rsidRDefault="00597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 w15:restartNumberingAfterBreak="0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38FC"/>
    <w:multiLevelType w:val="hybridMultilevel"/>
    <w:tmpl w:val="0464D10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73689">
    <w:abstractNumId w:val="1"/>
  </w:num>
  <w:num w:numId="2" w16cid:durableId="1692949679">
    <w:abstractNumId w:val="1"/>
    <w:lvlOverride w:ilvl="0">
      <w:startOverride w:val="1"/>
    </w:lvlOverride>
  </w:num>
  <w:num w:numId="3" w16cid:durableId="1963264014">
    <w:abstractNumId w:val="3"/>
  </w:num>
  <w:num w:numId="4" w16cid:durableId="90200849">
    <w:abstractNumId w:val="0"/>
  </w:num>
  <w:num w:numId="5" w16cid:durableId="1426614647">
    <w:abstractNumId w:val="6"/>
  </w:num>
  <w:num w:numId="6" w16cid:durableId="1945913777">
    <w:abstractNumId w:val="5"/>
  </w:num>
  <w:num w:numId="7" w16cid:durableId="1608191512">
    <w:abstractNumId w:val="2"/>
  </w:num>
  <w:num w:numId="8" w16cid:durableId="411970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DA"/>
    <w:rsid w:val="000239C7"/>
    <w:rsid w:val="00092794"/>
    <w:rsid w:val="000E2A65"/>
    <w:rsid w:val="00125872"/>
    <w:rsid w:val="0014345B"/>
    <w:rsid w:val="00154DC9"/>
    <w:rsid w:val="00174B2B"/>
    <w:rsid w:val="001D0B31"/>
    <w:rsid w:val="001E754F"/>
    <w:rsid w:val="0021535D"/>
    <w:rsid w:val="002230E7"/>
    <w:rsid w:val="0025455B"/>
    <w:rsid w:val="002620EA"/>
    <w:rsid w:val="002678B4"/>
    <w:rsid w:val="00296D00"/>
    <w:rsid w:val="002A2A27"/>
    <w:rsid w:val="002F678D"/>
    <w:rsid w:val="00331181"/>
    <w:rsid w:val="00340B1F"/>
    <w:rsid w:val="00364390"/>
    <w:rsid w:val="00371AB1"/>
    <w:rsid w:val="00372AB8"/>
    <w:rsid w:val="00382DCB"/>
    <w:rsid w:val="00416583"/>
    <w:rsid w:val="00423592"/>
    <w:rsid w:val="00424B11"/>
    <w:rsid w:val="00427597"/>
    <w:rsid w:val="00440A85"/>
    <w:rsid w:val="00455441"/>
    <w:rsid w:val="00460348"/>
    <w:rsid w:val="00494416"/>
    <w:rsid w:val="004C3E3F"/>
    <w:rsid w:val="00524387"/>
    <w:rsid w:val="00540AF0"/>
    <w:rsid w:val="00541AB5"/>
    <w:rsid w:val="00556576"/>
    <w:rsid w:val="00562E4A"/>
    <w:rsid w:val="00572C4C"/>
    <w:rsid w:val="005973F8"/>
    <w:rsid w:val="005D188A"/>
    <w:rsid w:val="00623244"/>
    <w:rsid w:val="00624C6B"/>
    <w:rsid w:val="00626985"/>
    <w:rsid w:val="006717D1"/>
    <w:rsid w:val="006821CE"/>
    <w:rsid w:val="006B073E"/>
    <w:rsid w:val="006D32EA"/>
    <w:rsid w:val="007047B8"/>
    <w:rsid w:val="007412FA"/>
    <w:rsid w:val="00773D87"/>
    <w:rsid w:val="00775FE9"/>
    <w:rsid w:val="0078509D"/>
    <w:rsid w:val="007A389C"/>
    <w:rsid w:val="007A48D3"/>
    <w:rsid w:val="00896E83"/>
    <w:rsid w:val="008B1101"/>
    <w:rsid w:val="008E0BB6"/>
    <w:rsid w:val="008F64BC"/>
    <w:rsid w:val="009054DA"/>
    <w:rsid w:val="00915E25"/>
    <w:rsid w:val="00917B7B"/>
    <w:rsid w:val="00920B93"/>
    <w:rsid w:val="0094468E"/>
    <w:rsid w:val="00996540"/>
    <w:rsid w:val="009B1462"/>
    <w:rsid w:val="00A84AD1"/>
    <w:rsid w:val="00AB23FB"/>
    <w:rsid w:val="00AC1896"/>
    <w:rsid w:val="00AC431C"/>
    <w:rsid w:val="00B35CFC"/>
    <w:rsid w:val="00B467E4"/>
    <w:rsid w:val="00B57BD5"/>
    <w:rsid w:val="00B836BD"/>
    <w:rsid w:val="00BC1EF4"/>
    <w:rsid w:val="00BD25B1"/>
    <w:rsid w:val="00BF58AF"/>
    <w:rsid w:val="00C22FC4"/>
    <w:rsid w:val="00C25FC7"/>
    <w:rsid w:val="00C762F7"/>
    <w:rsid w:val="00C76E8B"/>
    <w:rsid w:val="00C8185C"/>
    <w:rsid w:val="00CB0F62"/>
    <w:rsid w:val="00CB7D2E"/>
    <w:rsid w:val="00D17E77"/>
    <w:rsid w:val="00D22466"/>
    <w:rsid w:val="00D80ED9"/>
    <w:rsid w:val="00DC3CE3"/>
    <w:rsid w:val="00E56DF3"/>
    <w:rsid w:val="00E6595A"/>
    <w:rsid w:val="00E7454B"/>
    <w:rsid w:val="00E75931"/>
    <w:rsid w:val="00E86080"/>
    <w:rsid w:val="00EA1EA3"/>
    <w:rsid w:val="00EC485D"/>
    <w:rsid w:val="00F355D0"/>
    <w:rsid w:val="00F80617"/>
    <w:rsid w:val="00FB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41A23"/>
  <w15:chartTrackingRefBased/>
  <w15:docId w15:val="{21B0C1A1-6EBE-CE43-9F64-13627E3A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540A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7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7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6080"/>
    <w:rPr>
      <w:color w:val="487B97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A2A27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2A2A27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A2A27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A2A27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A2A27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A2A27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A2A27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A2A27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A2A27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uiPriority w:val="1"/>
    <w:qFormat/>
    <w:rsid w:val="0014345B"/>
    <w:pPr>
      <w:spacing w:after="0" w:line="240" w:lineRule="auto"/>
    </w:pPr>
    <w:rPr>
      <w:rFonts w:eastAsiaTheme="minorEastAsia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p8.org/" TargetMode="External"/><Relationship Id="rId18" Type="http://schemas.openxmlformats.org/officeDocument/2006/relationships/hyperlink" Target="https://projecteuler.net/" TargetMode="External"/><Relationship Id="rId26" Type="http://schemas.openxmlformats.org/officeDocument/2006/relationships/hyperlink" Target="https://www.youtube.com/watch?v=ioXKxulmwVQ&amp;ab_channel=PyData" TargetMode="External"/><Relationship Id="rId39" Type="http://schemas.openxmlformats.org/officeDocument/2006/relationships/hyperlink" Target="https://github.com/karpathy/nn-zero-to-hero" TargetMode="External"/><Relationship Id="rId21" Type="http://schemas.openxmlformats.org/officeDocument/2006/relationships/hyperlink" Target="https://pythontutor.com/" TargetMode="External"/><Relationship Id="rId34" Type="http://schemas.openxmlformats.org/officeDocument/2006/relationships/hyperlink" Target="https://www.interviewquery.com/questions?searchQuery=&amp;searchQuestionTag=&amp;searchCompany=&amp;ordering=Default&amp;pageSize=20&amp;page=0" TargetMode="External"/><Relationship Id="rId42" Type="http://schemas.openxmlformats.org/officeDocument/2006/relationships/hyperlink" Target="https://learngitbranching.js.org/" TargetMode="External"/><Relationship Id="rId47" Type="http://schemas.openxmlformats.org/officeDocument/2006/relationships/hyperlink" Target="https://helpjuice.com/blog/process-documentation" TargetMode="External"/><Relationship Id="rId50" Type="http://schemas.openxmlformats.org/officeDocument/2006/relationships/hyperlink" Target="https://wiki.developersindia.in/community-guides/understanding-software-licenses" TargetMode="External"/><Relationship Id="rId55" Type="http://schemas.openxmlformats.org/officeDocument/2006/relationships/hyperlink" Target="https://www.dataschool.io/star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ducative.io/blog/object-oriented-programming" TargetMode="External"/><Relationship Id="rId29" Type="http://schemas.openxmlformats.org/officeDocument/2006/relationships/hyperlink" Target="http://cs229.stanford.edu/projects2014.html" TargetMode="External"/><Relationship Id="rId11" Type="http://schemas.openxmlformats.org/officeDocument/2006/relationships/hyperlink" Target="https://www.youtube.com/watch?v=SMXsIX3PZ5w&amp;ab_channel=mCoding" TargetMode="External"/><Relationship Id="rId24" Type="http://schemas.openxmlformats.org/officeDocument/2006/relationships/hyperlink" Target="https://services.google.com/fh/files/misc/exploratory_data_analysis_for_feature_selection_in_machine_learning.pdf" TargetMode="External"/><Relationship Id="rId32" Type="http://schemas.openxmlformats.org/officeDocument/2006/relationships/hyperlink" Target="https://christophm.github.io/interpretable-ml-book/index.html" TargetMode="External"/><Relationship Id="rId37" Type="http://schemas.openxmlformats.org/officeDocument/2006/relationships/hyperlink" Target="https://davetang.org/file/Singular_Value_Decomposition_Tutorial.pdf" TargetMode="External"/><Relationship Id="rId40" Type="http://schemas.openxmlformats.org/officeDocument/2006/relationships/hyperlink" Target="https://github.com/datascienceid/nlp-resources" TargetMode="External"/><Relationship Id="rId45" Type="http://schemas.openxmlformats.org/officeDocument/2006/relationships/hyperlink" Target="https://rahuldkjain.github.io/gh-profile-readme-generator/" TargetMode="External"/><Relationship Id="rId53" Type="http://schemas.openxmlformats.org/officeDocument/2006/relationships/hyperlink" Target="https://docs.microsoft.com/en-us/learn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://www.pythonchalleng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machineswetrust.com/posts/understanding-generators/" TargetMode="External"/><Relationship Id="rId14" Type="http://schemas.openxmlformats.org/officeDocument/2006/relationships/hyperlink" Target="https://docs.microsoft.com/en-us/learn/modules/python-object-oriented-programming/" TargetMode="External"/><Relationship Id="rId22" Type="http://schemas.openxmlformats.org/officeDocument/2006/relationships/hyperlink" Target="https://buildingai.elementsofai.com/" TargetMode="External"/><Relationship Id="rId27" Type="http://schemas.openxmlformats.org/officeDocument/2006/relationships/hyperlink" Target="https://neptune.ai/blog/balanced-accuracy" TargetMode="External"/><Relationship Id="rId30" Type="http://schemas.openxmlformats.org/officeDocument/2006/relationships/hyperlink" Target="https://inmachineswetrust.com/posts/sms-spam-filter/" TargetMode="External"/><Relationship Id="rId35" Type="http://schemas.openxmlformats.org/officeDocument/2006/relationships/hyperlink" Target="https://github.com/khuyentran1401/Data-science" TargetMode="External"/><Relationship Id="rId43" Type="http://schemas.openxmlformats.org/officeDocument/2006/relationships/hyperlink" Target="https://supersimple.dev/courses/git-github-complete-course-20211" TargetMode="External"/><Relationship Id="rId48" Type="http://schemas.openxmlformats.org/officeDocument/2006/relationships/hyperlink" Target="https://sphinxcontrib-napoleon.readthedocs.io/en/latest/example_google.html" TargetMode="External"/><Relationship Id="rId56" Type="http://schemas.openxmlformats.org/officeDocument/2006/relationships/footer" Target="footer1.xml"/><Relationship Id="rId8" Type="http://schemas.openxmlformats.org/officeDocument/2006/relationships/hyperlink" Target="https://www.pythonlikeyoumeanit.com/intro.html" TargetMode="External"/><Relationship Id="rId51" Type="http://schemas.openxmlformats.org/officeDocument/2006/relationships/hyperlink" Target="https://www.youtube.com/watch?v=nykOeWgQcHM&amp;list=PLUl4u3cNGP63WbdFxL8giv4yhgdMGaZNA" TargetMode="External"/><Relationship Id="rId3" Type="http://schemas.openxmlformats.org/officeDocument/2006/relationships/styles" Target="styles.xml"/><Relationship Id="rId12" Type="http://schemas.openxmlformats.org/officeDocument/2006/relationships/hyperlink" Target="https://lwn.net/Articles/868490/" TargetMode="External"/><Relationship Id="rId17" Type="http://schemas.openxmlformats.org/officeDocument/2006/relationships/hyperlink" Target="https://pycon2016.regex.training/regex-intro" TargetMode="External"/><Relationship Id="rId25" Type="http://schemas.openxmlformats.org/officeDocument/2006/relationships/hyperlink" Target="https://mlvu.github.io/lectures/52.Trees.annotated.pdf" TargetMode="External"/><Relationship Id="rId33" Type="http://schemas.openxmlformats.org/officeDocument/2006/relationships/hyperlink" Target="https://paperswithcode.com/" TargetMode="External"/><Relationship Id="rId38" Type="http://schemas.openxmlformats.org/officeDocument/2006/relationships/hyperlink" Target="https://github.com/alexlenail/NN-SVG" TargetMode="External"/><Relationship Id="rId46" Type="http://schemas.openxmlformats.org/officeDocument/2006/relationships/hyperlink" Target="https://guides.lib.berkeley.edu/how-to-write-good-documentation" TargetMode="External"/><Relationship Id="rId20" Type="http://schemas.openxmlformats.org/officeDocument/2006/relationships/hyperlink" Target="https://inventwithpython.com/bigbookpython/" TargetMode="External"/><Relationship Id="rId41" Type="http://schemas.openxmlformats.org/officeDocument/2006/relationships/hyperlink" Target="https://github.com/practical-nlp/practical-nlp-code" TargetMode="External"/><Relationship Id="rId54" Type="http://schemas.openxmlformats.org/officeDocument/2006/relationships/hyperlink" Target="https://github.com/dair-ai/ML-YouTube-Cours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ealpython.com/python3-object-oriented-programming/" TargetMode="External"/><Relationship Id="rId23" Type="http://schemas.openxmlformats.org/officeDocument/2006/relationships/hyperlink" Target="https://sebastianraschka.com/blog/2021/ml-course.html" TargetMode="External"/><Relationship Id="rId28" Type="http://schemas.openxmlformats.org/officeDocument/2006/relationships/hyperlink" Target="https://pbpython.com/notebook-process.html" TargetMode="External"/><Relationship Id="rId36" Type="http://schemas.openxmlformats.org/officeDocument/2006/relationships/hyperlink" Target="http://infolab.stanford.edu/~ullman/mmds/ch11.pdf" TargetMode="External"/><Relationship Id="rId49" Type="http://schemas.openxmlformats.org/officeDocument/2006/relationships/hyperlink" Target="https://google.github.io/eng-practices/review/reviewer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python.org/dev/peps/pep-0020/" TargetMode="External"/><Relationship Id="rId31" Type="http://schemas.openxmlformats.org/officeDocument/2006/relationships/hyperlink" Target="https://bookdown.org/max/FES/intro-intro.html" TargetMode="External"/><Relationship Id="rId44" Type="http://schemas.openxmlformats.org/officeDocument/2006/relationships/hyperlink" Target="https://www.youtube.com/watch?v=apGV9Kg7ics&amp;t=1215s&amp;ab_channel=KunalKushwaha" TargetMode="External"/><Relationship Id="rId52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v/Library/Containers/com.microsoft.Word/Data/Library/Application%20Support/Microsoft/Office/16.0/DTS/en-GB%7b89399821-D8E8-6947-8487-3DD774D2152D%7d/%7bD1B413D6-A657-FD48-A0F4-4C26212F6CCB%7dtf10002078_mac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BDBB59-E746-6F45-8BBD-0030157A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{D1B413D6-A657-FD48-A0F4-4C26212F6CCB}tf10002078_mac.dotx</Template>
  <TotalTime>45</TotalTime>
  <Pages>6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Rishav Sharma</cp:lastModifiedBy>
  <cp:revision>76</cp:revision>
  <dcterms:created xsi:type="dcterms:W3CDTF">2022-10-12T19:18:00Z</dcterms:created>
  <dcterms:modified xsi:type="dcterms:W3CDTF">2024-08-16T12:49:00Z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